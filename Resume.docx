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19E5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1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212"/>
        <w:gridCol w:w="286"/>
        <w:gridCol w:w="3662"/>
      </w:tblGrid>
      <w:tr w:rsidR="00AD0DDD" w14:paraId="58231140" w14:textId="77777777" w:rsidTr="00556EDC">
        <w:trPr>
          <w:trHeight w:val="1842"/>
        </w:trPr>
        <w:tc>
          <w:tcPr>
            <w:tcW w:w="11160" w:type="dxa"/>
            <w:gridSpan w:val="3"/>
            <w:tcBorders>
              <w:bottom w:val="single" w:sz="24" w:space="0" w:color="2C3B57" w:themeColor="text2"/>
            </w:tcBorders>
          </w:tcPr>
          <w:p w14:paraId="43E44414" w14:textId="12323277" w:rsidR="00AD0DDD" w:rsidRDefault="00A61C64" w:rsidP="00DF1CB4">
            <w:pPr>
              <w:pStyle w:val="Heading1"/>
            </w:pPr>
            <w:r>
              <w:t>Shane Donivan</w:t>
            </w:r>
          </w:p>
          <w:p w14:paraId="27147D99" w14:textId="3F6E315F" w:rsidR="00AD0DDD" w:rsidRPr="00AD0DDD" w:rsidRDefault="009D559D" w:rsidP="00DF1CB4">
            <w:pPr>
              <w:pStyle w:val="Heading2"/>
            </w:pPr>
            <w:r>
              <w:t xml:space="preserve">Jrti </w:t>
            </w:r>
            <w:r w:rsidR="00A61C64">
              <w:t>game</w:t>
            </w:r>
            <w:r>
              <w:t xml:space="preserve"> Developer</w:t>
            </w:r>
          </w:p>
        </w:tc>
      </w:tr>
      <w:tr w:rsidR="00AD0DDD" w14:paraId="0E5D3B28" w14:textId="77777777" w:rsidTr="00556EDC">
        <w:trPr>
          <w:trHeight w:val="150"/>
        </w:trPr>
        <w:tc>
          <w:tcPr>
            <w:tcW w:w="11160" w:type="dxa"/>
            <w:gridSpan w:val="3"/>
            <w:tcBorders>
              <w:top w:val="single" w:sz="24" w:space="0" w:color="2C3B57" w:themeColor="text2"/>
            </w:tcBorders>
            <w:vAlign w:val="center"/>
          </w:tcPr>
          <w:p w14:paraId="5459A6B4" w14:textId="77777777" w:rsidR="00AD0DDD" w:rsidRDefault="00AD0DDD" w:rsidP="00DF1CB4"/>
        </w:tc>
      </w:tr>
      <w:tr w:rsidR="004B2986" w14:paraId="03FE43DD" w14:textId="77777777" w:rsidTr="00556EDC">
        <w:trPr>
          <w:trHeight w:val="162"/>
        </w:trPr>
        <w:tc>
          <w:tcPr>
            <w:tcW w:w="11160" w:type="dxa"/>
            <w:gridSpan w:val="3"/>
            <w:tcBorders>
              <w:bottom w:val="single" w:sz="24" w:space="0" w:color="CADEE5" w:themeColor="background2"/>
            </w:tcBorders>
            <w:vAlign w:val="center"/>
          </w:tcPr>
          <w:p w14:paraId="24E52D5A" w14:textId="2D353B73" w:rsidR="004B2986" w:rsidRDefault="00556808" w:rsidP="0094691B">
            <w:hyperlink r:id="rId10" w:history="1">
              <w:r w:rsidR="00A61C64" w:rsidRPr="00C52CE2">
                <w:rPr>
                  <w:rStyle w:val="Hyperlink"/>
                </w:rPr>
                <w:t>s.donivan2021@jamesrumsey.net</w:t>
              </w:r>
            </w:hyperlink>
            <w:r w:rsidR="0094691B">
              <w:t xml:space="preserve">                              </w:t>
            </w:r>
            <w:r w:rsidR="008A3604">
              <w:t xml:space="preserve">                 </w:t>
            </w:r>
            <w:r w:rsidR="0094691B">
              <w:t xml:space="preserve"> </w:t>
            </w:r>
            <w:r w:rsidR="0094691B" w:rsidRPr="0094691B">
              <w:rPr>
                <w:b/>
                <w:bCs/>
              </w:rPr>
              <w:t>Address</w:t>
            </w:r>
            <w:r w:rsidR="0094691B">
              <w:rPr>
                <w:b/>
                <w:bCs/>
              </w:rPr>
              <w:t>: 3274 Hedgesville Rd Martinsburg,</w:t>
            </w:r>
            <w:r w:rsidR="00D9183D">
              <w:rPr>
                <w:b/>
                <w:bCs/>
              </w:rPr>
              <w:t xml:space="preserve"> </w:t>
            </w:r>
            <w:r w:rsidR="0094691B">
              <w:rPr>
                <w:b/>
                <w:bCs/>
              </w:rPr>
              <w:t>WV 25403</w:t>
            </w:r>
          </w:p>
          <w:p w14:paraId="76966DC6" w14:textId="1EF7D64E" w:rsidR="0094691B" w:rsidRDefault="0094691B" w:rsidP="004B2986"/>
        </w:tc>
      </w:tr>
      <w:tr w:rsidR="004B2986" w14:paraId="2BE5C097" w14:textId="77777777" w:rsidTr="00556EDC">
        <w:trPr>
          <w:trHeight w:val="176"/>
        </w:trPr>
        <w:tc>
          <w:tcPr>
            <w:tcW w:w="7212" w:type="dxa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C7E1D5F" w14:textId="7CE27AF0" w:rsidR="004B2986" w:rsidRPr="005F5561" w:rsidRDefault="0094691B" w:rsidP="0094691B">
            <w:pPr>
              <w:pStyle w:val="Heading3"/>
              <w:ind w:left="0"/>
            </w:pPr>
            <w:r>
              <w:t xml:space="preserve">  PROFILE</w:t>
            </w:r>
          </w:p>
        </w:tc>
        <w:tc>
          <w:tcPr>
            <w:tcW w:w="286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D39A62C" w14:textId="77777777" w:rsidR="004B2986" w:rsidRDefault="004B2986" w:rsidP="004B2986"/>
        </w:tc>
        <w:tc>
          <w:tcPr>
            <w:tcW w:w="3662" w:type="dxa"/>
            <w:tcBorders>
              <w:top w:val="single" w:sz="24" w:space="0" w:color="CADEE5" w:themeColor="background2"/>
            </w:tcBorders>
            <w:vAlign w:val="bottom"/>
          </w:tcPr>
          <w:p w14:paraId="47A8A599" w14:textId="77777777" w:rsidR="004B2986" w:rsidRDefault="004B2986" w:rsidP="004B2986"/>
        </w:tc>
      </w:tr>
      <w:tr w:rsidR="004B2986" w14:paraId="1A0F0618" w14:textId="77777777" w:rsidTr="00556EDC">
        <w:trPr>
          <w:trHeight w:val="432"/>
        </w:trPr>
        <w:tc>
          <w:tcPr>
            <w:tcW w:w="7212" w:type="dxa"/>
            <w:vMerge/>
            <w:tcBorders>
              <w:bottom w:val="single" w:sz="8" w:space="0" w:color="2C3B57" w:themeColor="text2"/>
            </w:tcBorders>
            <w:vAlign w:val="bottom"/>
          </w:tcPr>
          <w:p w14:paraId="281A2AD0" w14:textId="77777777" w:rsidR="004B2986" w:rsidRPr="005F5561" w:rsidRDefault="004B2986" w:rsidP="004B2986">
            <w:pPr>
              <w:pStyle w:val="Heading3"/>
            </w:pPr>
          </w:p>
        </w:tc>
        <w:tc>
          <w:tcPr>
            <w:tcW w:w="286" w:type="dxa"/>
            <w:vMerge/>
            <w:vAlign w:val="bottom"/>
          </w:tcPr>
          <w:p w14:paraId="0EE92BC2" w14:textId="77777777" w:rsidR="004B2986" w:rsidRDefault="004B2986" w:rsidP="004B2986"/>
        </w:tc>
        <w:tc>
          <w:tcPr>
            <w:tcW w:w="3662" w:type="dxa"/>
            <w:shd w:val="clear" w:color="auto" w:fill="CADEE5" w:themeFill="background2"/>
            <w:vAlign w:val="bottom"/>
          </w:tcPr>
          <w:p w14:paraId="22405BD0" w14:textId="77777777" w:rsidR="004B2986" w:rsidRDefault="00556808" w:rsidP="004B2986">
            <w:pPr>
              <w:pStyle w:val="Heading3"/>
            </w:pPr>
            <w:sdt>
              <w:sdtPr>
                <w:id w:val="-2075571490"/>
                <w:placeholder>
                  <w:docPart w:val="578267C0FA1841FE975BD17A3F084D53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AD0DDD">
                  <w:t>Education</w:t>
                </w:r>
              </w:sdtContent>
            </w:sdt>
          </w:p>
        </w:tc>
      </w:tr>
      <w:tr w:rsidR="004B2986" w14:paraId="7F8B5711" w14:textId="77777777" w:rsidTr="00556EDC">
        <w:trPr>
          <w:trHeight w:val="1713"/>
        </w:trPr>
        <w:tc>
          <w:tcPr>
            <w:tcW w:w="7212" w:type="dxa"/>
            <w:tcBorders>
              <w:top w:val="single" w:sz="8" w:space="0" w:color="2C3B57" w:themeColor="text2"/>
            </w:tcBorders>
          </w:tcPr>
          <w:p w14:paraId="4D697DCA" w14:textId="3AC1D6BC" w:rsidR="004B2986" w:rsidRDefault="004B2986" w:rsidP="004B2986">
            <w:pPr>
              <w:pStyle w:val="Text"/>
            </w:pPr>
            <w:r>
              <w:t>Experienc</w:t>
            </w:r>
            <w:r w:rsidR="008A3604">
              <w:t>ed Game Development, and knowledgeable in design, development, testing, and publishing games</w:t>
            </w:r>
            <w:r>
              <w:t xml:space="preserve">. </w:t>
            </w:r>
            <w:r w:rsidR="008A3604">
              <w:t>Proficient in Python</w:t>
            </w:r>
            <w:r>
              <w:t>, HTML, CSS and Databases (</w:t>
            </w:r>
            <w:r w:rsidR="00D876D2">
              <w:t>MySQL</w:t>
            </w:r>
            <w:r>
              <w:t xml:space="preserve">, </w:t>
            </w:r>
            <w:r w:rsidR="00D876D2">
              <w:t>SQLite</w:t>
            </w:r>
            <w:r>
              <w:t xml:space="preserve">). Able to effectively </w:t>
            </w:r>
            <w:r w:rsidR="008A3604">
              <w:t xml:space="preserve">manage and </w:t>
            </w:r>
            <w:r>
              <w:t>collaborate as part of a productive team</w:t>
            </w:r>
            <w:r w:rsidR="008A3604">
              <w:t xml:space="preserve">. </w:t>
            </w:r>
          </w:p>
        </w:tc>
        <w:tc>
          <w:tcPr>
            <w:tcW w:w="286" w:type="dxa"/>
            <w:vMerge w:val="restart"/>
            <w:vAlign w:val="center"/>
          </w:tcPr>
          <w:p w14:paraId="630B9BA0" w14:textId="77777777" w:rsidR="004B2986" w:rsidRDefault="004B2986" w:rsidP="004B2986"/>
        </w:tc>
        <w:tc>
          <w:tcPr>
            <w:tcW w:w="3662" w:type="dxa"/>
            <w:vMerge w:val="restart"/>
            <w:shd w:val="clear" w:color="auto" w:fill="CADEE5" w:themeFill="background2"/>
          </w:tcPr>
          <w:p w14:paraId="1F67E8D9" w14:textId="65F33C02" w:rsidR="00A61C64" w:rsidRDefault="00A61C64" w:rsidP="007F3098">
            <w:pPr>
              <w:pStyle w:val="Text"/>
            </w:pPr>
            <w:r>
              <w:t>Martinsburg High School, and a</w:t>
            </w:r>
          </w:p>
          <w:p w14:paraId="3A94345E" w14:textId="0759E903" w:rsidR="004B2986" w:rsidRDefault="004B2986" w:rsidP="004B2986">
            <w:pPr>
              <w:pStyle w:val="Text"/>
            </w:pPr>
            <w:r>
              <w:t>Senior at</w:t>
            </w:r>
            <w:r w:rsidR="00A61C64">
              <w:t>tending</w:t>
            </w:r>
            <w:r>
              <w:t xml:space="preserve"> James Rumsey </w:t>
            </w:r>
            <w:r w:rsidR="00A61C64">
              <w:t xml:space="preserve">Technical Institute </w:t>
            </w:r>
            <w:r>
              <w:t>in the Coding, App and Game Design</w:t>
            </w:r>
            <w:r w:rsidR="00A61C64">
              <w:t>.</w:t>
            </w:r>
            <w:r>
              <w:t xml:space="preserve"> </w:t>
            </w:r>
          </w:p>
          <w:p w14:paraId="62A9DD47" w14:textId="77777777" w:rsidR="004B2986" w:rsidRDefault="004B2986" w:rsidP="004B2986">
            <w:pPr>
              <w:pStyle w:val="Text"/>
            </w:pPr>
          </w:p>
          <w:p w14:paraId="299AD28C" w14:textId="77777777" w:rsidR="004B2986" w:rsidRDefault="00556808" w:rsidP="004B2986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56A0341650304B4E94925F6C81FC6DE4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4BA60667" w14:textId="75BD8803" w:rsidR="004B2986" w:rsidRDefault="004B2986" w:rsidP="003F1F57">
            <w:pPr>
              <w:pStyle w:val="ListParagraph"/>
            </w:pPr>
            <w:r>
              <w:t xml:space="preserve">Python </w:t>
            </w:r>
          </w:p>
          <w:p w14:paraId="51E68CCC" w14:textId="69B0B352" w:rsidR="005A6000" w:rsidRDefault="004B2986" w:rsidP="005A6000">
            <w:pPr>
              <w:pStyle w:val="ListParagraph"/>
            </w:pPr>
            <w:r>
              <w:t>html</w:t>
            </w:r>
          </w:p>
          <w:p w14:paraId="240336DC" w14:textId="5D1B4D4A" w:rsidR="004B2986" w:rsidRDefault="004B2986" w:rsidP="004B2986">
            <w:pPr>
              <w:pStyle w:val="ListParagraph"/>
            </w:pPr>
            <w:r>
              <w:t>css</w:t>
            </w:r>
          </w:p>
          <w:p w14:paraId="3AB2760B" w14:textId="7B5A6977" w:rsidR="00CF4A06" w:rsidRDefault="004B2986" w:rsidP="000E6B6D">
            <w:pPr>
              <w:pStyle w:val="ListParagraph"/>
            </w:pPr>
            <w:r>
              <w:t>Mysql, sqlite</w:t>
            </w:r>
          </w:p>
          <w:p w14:paraId="2C9F5BE8" w14:textId="029691C2" w:rsidR="00CF4A06" w:rsidRDefault="00CF4A06" w:rsidP="004B2986">
            <w:pPr>
              <w:pStyle w:val="ListParagraph"/>
            </w:pPr>
            <w:r>
              <w:t>Pygame</w:t>
            </w:r>
          </w:p>
          <w:p w14:paraId="034699B6" w14:textId="01F3BC61" w:rsidR="00D9183D" w:rsidRDefault="00CF4A06" w:rsidP="006D776D">
            <w:pPr>
              <w:pStyle w:val="ListParagraph"/>
            </w:pPr>
            <w:r>
              <w:t>pysimplegui</w:t>
            </w:r>
          </w:p>
          <w:p w14:paraId="3967265E" w14:textId="77777777" w:rsidR="004B2986" w:rsidRDefault="00556808" w:rsidP="004B2986">
            <w:pPr>
              <w:pStyle w:val="Heading3"/>
            </w:pPr>
            <w:sdt>
              <w:sdtPr>
                <w:id w:val="1387539318"/>
                <w:placeholder>
                  <w:docPart w:val="5A7EBA9922BE4481AFD97C3D14AF8F21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AD0DDD">
                  <w:t>AWARDS</w:t>
                </w:r>
              </w:sdtContent>
            </w:sdt>
          </w:p>
          <w:p w14:paraId="1E3E01E7" w14:textId="77777777" w:rsidR="004B2986" w:rsidRDefault="004B2986" w:rsidP="004B2986">
            <w:pPr>
              <w:pStyle w:val="ListParagraph"/>
            </w:pPr>
            <w:r>
              <w:t>National technical Honor society</w:t>
            </w:r>
          </w:p>
          <w:p w14:paraId="39E94840" w14:textId="77777777" w:rsidR="008A3604" w:rsidRDefault="004B2986" w:rsidP="008A3604">
            <w:pPr>
              <w:pStyle w:val="ListParagraph"/>
            </w:pPr>
            <w:r>
              <w:t>AAA award winner</w:t>
            </w:r>
            <w:r w:rsidR="000E6B6D">
              <w:t xml:space="preserve"> </w:t>
            </w:r>
          </w:p>
          <w:p w14:paraId="0BE59E4A" w14:textId="02F63203" w:rsidR="004B2986" w:rsidRDefault="000E6B6D" w:rsidP="008A360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2020-2021</w:t>
            </w:r>
          </w:p>
          <w:p w14:paraId="3E2DDA00" w14:textId="77777777" w:rsidR="008A3604" w:rsidRDefault="00556EDC" w:rsidP="008A3604">
            <w:pPr>
              <w:pStyle w:val="ListParagraph"/>
            </w:pPr>
            <w:r w:rsidRPr="00556EDC">
              <w:t>1ST PLACE IN LEGO ROBOTICS, FOR BEST PROJECT IN HYDRO DYNAMICS TOURNAMENT AT SHEPHERDSTOWN COLLEGE, STUDENT CENTER IN 2017</w:t>
            </w:r>
          </w:p>
          <w:p w14:paraId="732B3A79" w14:textId="77777777" w:rsidR="006D776D" w:rsidRDefault="006D776D" w:rsidP="006D776D">
            <w:pPr>
              <w:pStyle w:val="Heading3"/>
            </w:pPr>
            <w:r>
              <w:t>Goals</w:t>
            </w:r>
          </w:p>
          <w:p w14:paraId="5C6F3548" w14:textId="2374364A" w:rsidR="006D776D" w:rsidRDefault="006D776D" w:rsidP="006D776D">
            <w:pPr>
              <w:pStyle w:val="ListParagraph"/>
            </w:pPr>
            <w:r>
              <w:t>Learn java</w:t>
            </w:r>
          </w:p>
          <w:p w14:paraId="6A2FFC8D" w14:textId="77777777" w:rsidR="006D776D" w:rsidRDefault="006D776D" w:rsidP="006D776D">
            <w:pPr>
              <w:pStyle w:val="ListParagraph"/>
            </w:pPr>
            <w:r>
              <w:t>learn c++</w:t>
            </w:r>
          </w:p>
          <w:p w14:paraId="4BDD301B" w14:textId="33EA1B2F" w:rsidR="006D776D" w:rsidRPr="00AD0DDD" w:rsidRDefault="006D776D" w:rsidP="006D776D">
            <w:pPr>
              <w:pStyle w:val="ListParagraph"/>
            </w:pPr>
            <w:r>
              <w:t>Improve art skills</w:t>
            </w:r>
          </w:p>
        </w:tc>
      </w:tr>
      <w:tr w:rsidR="004B2986" w14:paraId="54816B1F" w14:textId="77777777" w:rsidTr="008A1C0D">
        <w:trPr>
          <w:trHeight w:val="80"/>
        </w:trPr>
        <w:tc>
          <w:tcPr>
            <w:tcW w:w="7212" w:type="dxa"/>
            <w:tcBorders>
              <w:bottom w:val="single" w:sz="8" w:space="0" w:color="2C3B57" w:themeColor="text2"/>
            </w:tcBorders>
            <w:vAlign w:val="bottom"/>
          </w:tcPr>
          <w:p w14:paraId="1F983086" w14:textId="77777777" w:rsidR="004B2986" w:rsidRDefault="00556808" w:rsidP="004B2986">
            <w:pPr>
              <w:pStyle w:val="Heading3"/>
            </w:pPr>
            <w:sdt>
              <w:sdtPr>
                <w:id w:val="1813675065"/>
                <w:placeholder>
                  <w:docPart w:val="A654CB39BDE54B8D80D5CBD9185D78CD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560EA0">
                  <w:t>Experience</w:t>
                </w:r>
              </w:sdtContent>
            </w:sdt>
          </w:p>
        </w:tc>
        <w:tc>
          <w:tcPr>
            <w:tcW w:w="28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C8A3635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4D4E6B91" w14:textId="77777777" w:rsidR="004B2986" w:rsidRDefault="004B2986" w:rsidP="004B2986"/>
        </w:tc>
      </w:tr>
      <w:tr w:rsidR="004B2986" w14:paraId="5B4944F5" w14:textId="77777777" w:rsidTr="00556EDC">
        <w:trPr>
          <w:trHeight w:val="576"/>
        </w:trPr>
        <w:tc>
          <w:tcPr>
            <w:tcW w:w="7212" w:type="dxa"/>
            <w:tcBorders>
              <w:top w:val="single" w:sz="8" w:space="0" w:color="2C3B57" w:themeColor="text2"/>
            </w:tcBorders>
          </w:tcPr>
          <w:p w14:paraId="4E55A33F" w14:textId="0EC54856" w:rsidR="00F46618" w:rsidRDefault="00F46618" w:rsidP="004B2986">
            <w:pPr>
              <w:pStyle w:val="Dates"/>
            </w:pPr>
            <w:r>
              <w:t>August 2019 – May 2020</w:t>
            </w:r>
          </w:p>
          <w:p w14:paraId="4174B3EE" w14:textId="72CF0FC6" w:rsidR="00F46618" w:rsidRPr="008A3604" w:rsidRDefault="00F46618" w:rsidP="004B2986">
            <w:pPr>
              <w:pStyle w:val="Dates"/>
              <w:rPr>
                <w:b w:val="0"/>
                <w:sz w:val="22"/>
                <w:szCs w:val="22"/>
              </w:rPr>
            </w:pPr>
            <w:r w:rsidRPr="008A3604">
              <w:rPr>
                <w:b w:val="0"/>
                <w:sz w:val="22"/>
                <w:szCs w:val="22"/>
              </w:rPr>
              <w:t>Website</w:t>
            </w:r>
            <w:r w:rsidR="008A3604">
              <w:rPr>
                <w:b w:val="0"/>
                <w:sz w:val="22"/>
                <w:szCs w:val="22"/>
              </w:rPr>
              <w:t xml:space="preserve"> </w:t>
            </w:r>
            <w:r w:rsidR="008A3604" w:rsidRPr="008A3604">
              <w:rPr>
                <w:b w:val="0"/>
                <w:sz w:val="22"/>
                <w:szCs w:val="22"/>
              </w:rPr>
              <w:t>Publisher –</w:t>
            </w:r>
            <w:r w:rsidR="008A3604">
              <w:rPr>
                <w:b w:val="0"/>
              </w:rPr>
              <w:t xml:space="preserve"> Martinsburg Website Publishing Class</w:t>
            </w:r>
          </w:p>
          <w:p w14:paraId="68741899" w14:textId="77777777" w:rsidR="00F46618" w:rsidRDefault="00F46618" w:rsidP="004B2986">
            <w:pPr>
              <w:pStyle w:val="Dates"/>
            </w:pPr>
          </w:p>
          <w:p w14:paraId="03F76F1D" w14:textId="06E647EE" w:rsidR="004B2986" w:rsidRDefault="00D9183D" w:rsidP="004B2986">
            <w:pPr>
              <w:pStyle w:val="Dates"/>
            </w:pPr>
            <w:r>
              <w:t xml:space="preserve">August 2020 </w:t>
            </w:r>
            <w:r w:rsidR="000E6B6D">
              <w:t>–</w:t>
            </w:r>
            <w:r>
              <w:t xml:space="preserve"> </w:t>
            </w:r>
            <w:r w:rsidR="000E6B6D">
              <w:t>May 2021</w:t>
            </w:r>
          </w:p>
          <w:p w14:paraId="466E5FC3" w14:textId="527C249C" w:rsidR="004B2986" w:rsidRDefault="00D9183D" w:rsidP="004B2986">
            <w:pPr>
              <w:pStyle w:val="Text"/>
            </w:pPr>
            <w:r>
              <w:t>Software Developer – JRT</w:t>
            </w:r>
            <w:r w:rsidR="000E6B6D">
              <w:t>I Studios / Coding, App, and Game Design</w:t>
            </w:r>
          </w:p>
          <w:p w14:paraId="1B6CA6E3" w14:textId="0FD643E3" w:rsidR="004B2986" w:rsidRDefault="004B2986" w:rsidP="004B2986">
            <w:pPr>
              <w:pStyle w:val="Dates"/>
            </w:pPr>
          </w:p>
          <w:p w14:paraId="29F716F6" w14:textId="7C48464D" w:rsidR="00D9183D" w:rsidRDefault="00D9183D" w:rsidP="004B2986">
            <w:pPr>
              <w:pStyle w:val="Dates"/>
            </w:pPr>
            <w:r>
              <w:t>August 2021 – Current</w:t>
            </w:r>
          </w:p>
          <w:p w14:paraId="324B074A" w14:textId="623F0F38" w:rsidR="004B2986" w:rsidRPr="00560EA0" w:rsidRDefault="000E6B6D" w:rsidP="00D9183D">
            <w:pPr>
              <w:pStyle w:val="Dates"/>
            </w:pPr>
            <w:r>
              <w:rPr>
                <w:b w:val="0"/>
                <w:color w:val="404040" w:themeColor="text1" w:themeTint="BF"/>
                <w:sz w:val="22"/>
              </w:rPr>
              <w:t xml:space="preserve">Software/Game Developer </w:t>
            </w:r>
            <w:r w:rsidR="00D9183D" w:rsidRPr="00D9183D">
              <w:rPr>
                <w:b w:val="0"/>
                <w:color w:val="404040" w:themeColor="text1" w:themeTint="BF"/>
                <w:sz w:val="22"/>
              </w:rPr>
              <w:t xml:space="preserve">– </w:t>
            </w:r>
            <w:r>
              <w:rPr>
                <w:b w:val="0"/>
                <w:color w:val="404040" w:themeColor="text1" w:themeTint="BF"/>
                <w:sz w:val="22"/>
              </w:rPr>
              <w:t xml:space="preserve">JRTI Software Development / </w:t>
            </w:r>
            <w:r w:rsidR="00D9183D" w:rsidRPr="00D9183D">
              <w:rPr>
                <w:b w:val="0"/>
                <w:color w:val="404040" w:themeColor="text1" w:themeTint="BF"/>
                <w:sz w:val="22"/>
              </w:rPr>
              <w:t>Coding, App and Game Design</w:t>
            </w:r>
          </w:p>
        </w:tc>
        <w:tc>
          <w:tcPr>
            <w:tcW w:w="286" w:type="dxa"/>
            <w:vMerge/>
            <w:tcBorders>
              <w:top w:val="single" w:sz="8" w:space="0" w:color="2C3B57" w:themeColor="text2"/>
            </w:tcBorders>
            <w:vAlign w:val="center"/>
          </w:tcPr>
          <w:p w14:paraId="03637DE6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1AE19622" w14:textId="77777777" w:rsidR="004B2986" w:rsidRDefault="004B2986" w:rsidP="004B2986"/>
        </w:tc>
      </w:tr>
      <w:tr w:rsidR="004B2986" w14:paraId="798731CA" w14:textId="77777777" w:rsidTr="00556EDC">
        <w:trPr>
          <w:trHeight w:val="576"/>
        </w:trPr>
        <w:tc>
          <w:tcPr>
            <w:tcW w:w="7212" w:type="dxa"/>
            <w:tcBorders>
              <w:bottom w:val="single" w:sz="8" w:space="0" w:color="2C3B57" w:themeColor="text2"/>
            </w:tcBorders>
            <w:vAlign w:val="bottom"/>
          </w:tcPr>
          <w:p w14:paraId="24E74418" w14:textId="4EEC8726" w:rsidR="004B2986" w:rsidRDefault="00D9183D" w:rsidP="004B2986">
            <w:pPr>
              <w:pStyle w:val="Heading3"/>
            </w:pPr>
            <w:r>
              <w:t>Key projects</w:t>
            </w:r>
          </w:p>
        </w:tc>
        <w:tc>
          <w:tcPr>
            <w:tcW w:w="28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72C256F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53A4EF8F" w14:textId="77777777" w:rsidR="004B2986" w:rsidRDefault="004B2986" w:rsidP="004B2986"/>
        </w:tc>
      </w:tr>
      <w:tr w:rsidR="004B2986" w14:paraId="42D123C9" w14:textId="77777777" w:rsidTr="00556EDC">
        <w:trPr>
          <w:trHeight w:val="576"/>
        </w:trPr>
        <w:tc>
          <w:tcPr>
            <w:tcW w:w="7212" w:type="dxa"/>
            <w:tcBorders>
              <w:top w:val="single" w:sz="8" w:space="0" w:color="2C3B57" w:themeColor="text2"/>
            </w:tcBorders>
          </w:tcPr>
          <w:p w14:paraId="0B3DA712" w14:textId="099DC714" w:rsidR="000E6B6D" w:rsidRDefault="005A6000" w:rsidP="000E6B6D">
            <w:pPr>
              <w:pStyle w:val="ListParagraph"/>
            </w:pPr>
            <w:r>
              <w:t xml:space="preserve">Todo project – worked as the Project leader with 2 other people to create </w:t>
            </w:r>
            <w:r w:rsidR="00F46618">
              <w:t xml:space="preserve">an </w:t>
            </w:r>
            <w:r>
              <w:t>objective listing software</w:t>
            </w:r>
          </w:p>
          <w:p w14:paraId="4AF4CB76" w14:textId="72740B8F" w:rsidR="005A6000" w:rsidRDefault="00F46618" w:rsidP="000E6B6D">
            <w:pPr>
              <w:pStyle w:val="ListParagraph"/>
            </w:pPr>
            <w:r>
              <w:t xml:space="preserve">worked on 7 different games, a platformer, infinite runner, a fake os game, and </w:t>
            </w:r>
          </w:p>
          <w:p w14:paraId="528E015A" w14:textId="0F9FBA52" w:rsidR="00F46618" w:rsidRPr="00560EA0" w:rsidRDefault="003D7D47" w:rsidP="000E6B6D">
            <w:pPr>
              <w:pStyle w:val="ListParagraph"/>
            </w:pPr>
            <w:r>
              <w:t>Made a prototype online game, just to test how things work with networking in python</w:t>
            </w:r>
          </w:p>
        </w:tc>
        <w:tc>
          <w:tcPr>
            <w:tcW w:w="286" w:type="dxa"/>
            <w:vMerge/>
            <w:tcBorders>
              <w:top w:val="single" w:sz="8" w:space="0" w:color="2C3B57" w:themeColor="text2"/>
            </w:tcBorders>
            <w:vAlign w:val="center"/>
          </w:tcPr>
          <w:p w14:paraId="2CD6B3FC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43C39FAA" w14:textId="77777777" w:rsidR="004B2986" w:rsidRDefault="004B2986" w:rsidP="004B2986"/>
        </w:tc>
      </w:tr>
      <w:tr w:rsidR="004B2986" w14:paraId="12258936" w14:textId="77777777" w:rsidTr="000A1A74">
        <w:trPr>
          <w:trHeight w:val="60"/>
        </w:trPr>
        <w:tc>
          <w:tcPr>
            <w:tcW w:w="7212" w:type="dxa"/>
          </w:tcPr>
          <w:p w14:paraId="5FA7F893" w14:textId="363FC8C6" w:rsidR="004B2986" w:rsidRPr="00560EA0" w:rsidRDefault="004B2986" w:rsidP="00701F4C">
            <w:pPr>
              <w:pStyle w:val="Text"/>
              <w:ind w:left="0"/>
            </w:pPr>
          </w:p>
        </w:tc>
        <w:tc>
          <w:tcPr>
            <w:tcW w:w="286" w:type="dxa"/>
            <w:vMerge/>
            <w:tcBorders>
              <w:top w:val="single" w:sz="8" w:space="0" w:color="2C3B57" w:themeColor="text2"/>
            </w:tcBorders>
            <w:vAlign w:val="center"/>
          </w:tcPr>
          <w:p w14:paraId="49F7F8CB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491051F9" w14:textId="77777777" w:rsidR="004B2986" w:rsidRDefault="004B2986" w:rsidP="004B2986"/>
        </w:tc>
      </w:tr>
      <w:tr w:rsidR="004B2986" w14:paraId="62463E5F" w14:textId="77777777" w:rsidTr="000A1A74">
        <w:trPr>
          <w:trHeight w:val="207"/>
        </w:trPr>
        <w:tc>
          <w:tcPr>
            <w:tcW w:w="7212" w:type="dxa"/>
            <w:tcBorders>
              <w:bottom w:val="single" w:sz="8" w:space="0" w:color="2C3B57" w:themeColor="text2"/>
            </w:tcBorders>
            <w:vAlign w:val="bottom"/>
          </w:tcPr>
          <w:p w14:paraId="450DA898" w14:textId="22C06D34" w:rsidR="000A1A74" w:rsidRPr="000A1A74" w:rsidRDefault="007F3098" w:rsidP="000A1A74">
            <w:pPr>
              <w:pStyle w:val="Heading3"/>
            </w:pPr>
            <w:r>
              <w:t>Certifications / Awards</w:t>
            </w:r>
          </w:p>
        </w:tc>
        <w:tc>
          <w:tcPr>
            <w:tcW w:w="28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809B01A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66B5A9F6" w14:textId="77777777" w:rsidR="004B2986" w:rsidRDefault="004B2986" w:rsidP="004B2986"/>
        </w:tc>
      </w:tr>
      <w:tr w:rsidR="000A1A74" w14:paraId="715BC921" w14:textId="77777777" w:rsidTr="000A1A74">
        <w:trPr>
          <w:trHeight w:val="207"/>
        </w:trPr>
        <w:tc>
          <w:tcPr>
            <w:tcW w:w="7212" w:type="dxa"/>
            <w:tcBorders>
              <w:bottom w:val="single" w:sz="8" w:space="0" w:color="2C3B57" w:themeColor="text2"/>
            </w:tcBorders>
            <w:vAlign w:val="bottom"/>
          </w:tcPr>
          <w:p w14:paraId="50D2A2E9" w14:textId="688B1229" w:rsidR="000A1A74" w:rsidRDefault="000A1A74" w:rsidP="000A1A74">
            <w:pPr>
              <w:pStyle w:val="Text"/>
            </w:pPr>
            <w:r>
              <w:t>[Available in the GitHub Directory]</w:t>
            </w:r>
          </w:p>
          <w:p w14:paraId="27DA6B13" w14:textId="2A7DA4F2" w:rsidR="008A1C0D" w:rsidRPr="000A1A74" w:rsidRDefault="0029201D" w:rsidP="00556808">
            <w:pPr>
              <w:pStyle w:val="Text"/>
            </w:pPr>
            <w:hyperlink r:id="rId11" w:history="1">
              <w:r w:rsidRPr="0029201D">
                <w:rPr>
                  <w:rStyle w:val="Hyperlink"/>
                </w:rPr>
                <w:t>https://github.com/ShichenKG/Portfolio</w:t>
              </w:r>
            </w:hyperlink>
          </w:p>
          <w:p w14:paraId="1DB60955" w14:textId="0CA27E44" w:rsidR="000A1A74" w:rsidRDefault="000A1A74" w:rsidP="004B2986">
            <w:pPr>
              <w:pStyle w:val="Heading3"/>
            </w:pPr>
            <w:r>
              <w:t>Contact</w:t>
            </w:r>
          </w:p>
        </w:tc>
        <w:tc>
          <w:tcPr>
            <w:tcW w:w="28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B90B37B" w14:textId="77777777" w:rsidR="000A1A74" w:rsidRDefault="000A1A74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294258F7" w14:textId="77777777" w:rsidR="000A1A74" w:rsidRDefault="000A1A74" w:rsidP="004B2986"/>
        </w:tc>
      </w:tr>
      <w:tr w:rsidR="004B2986" w14:paraId="788A493A" w14:textId="77777777" w:rsidTr="006D776D">
        <w:trPr>
          <w:trHeight w:val="1132"/>
        </w:trPr>
        <w:tc>
          <w:tcPr>
            <w:tcW w:w="7212" w:type="dxa"/>
            <w:tcBorders>
              <w:top w:val="single" w:sz="8" w:space="0" w:color="2C3B57" w:themeColor="text2"/>
            </w:tcBorders>
          </w:tcPr>
          <w:p w14:paraId="09AD07B4" w14:textId="0F75FA9E" w:rsidR="004B2986" w:rsidRDefault="000A1A74" w:rsidP="004B2986">
            <w:pPr>
              <w:pStyle w:val="Text"/>
            </w:pPr>
            <w:r>
              <w:t xml:space="preserve">Email – </w:t>
            </w:r>
            <w:hyperlink r:id="rId12" w:history="1">
              <w:r w:rsidRPr="000C6EF2">
                <w:rPr>
                  <w:rStyle w:val="Hyperlink"/>
                </w:rPr>
                <w:t>shanedonivan@gmail.com</w:t>
              </w:r>
            </w:hyperlink>
          </w:p>
          <w:p w14:paraId="3BD3B3F4" w14:textId="014A87A1" w:rsidR="000A1A74" w:rsidRPr="00560EA0" w:rsidRDefault="000A1A74" w:rsidP="008A1C0D">
            <w:pPr>
              <w:pStyle w:val="Text"/>
            </w:pPr>
            <w:r>
              <w:t>Phone – (304) – 240 – 6539</w:t>
            </w:r>
          </w:p>
        </w:tc>
        <w:tc>
          <w:tcPr>
            <w:tcW w:w="286" w:type="dxa"/>
            <w:vMerge/>
            <w:tcBorders>
              <w:top w:val="single" w:sz="8" w:space="0" w:color="2C3B57" w:themeColor="text2"/>
            </w:tcBorders>
            <w:vAlign w:val="center"/>
          </w:tcPr>
          <w:p w14:paraId="43AB71A1" w14:textId="77777777" w:rsidR="004B2986" w:rsidRDefault="004B2986" w:rsidP="004B2986"/>
        </w:tc>
        <w:tc>
          <w:tcPr>
            <w:tcW w:w="3662" w:type="dxa"/>
            <w:vMerge/>
            <w:shd w:val="clear" w:color="auto" w:fill="CADEE5" w:themeFill="background2"/>
            <w:vAlign w:val="center"/>
          </w:tcPr>
          <w:p w14:paraId="23330D19" w14:textId="77777777" w:rsidR="004B2986" w:rsidRDefault="004B2986" w:rsidP="004B2986"/>
        </w:tc>
      </w:tr>
      <w:tr w:rsidR="004B2986" w14:paraId="5C162001" w14:textId="77777777" w:rsidTr="00556808">
        <w:trPr>
          <w:trHeight w:val="153"/>
        </w:trPr>
        <w:tc>
          <w:tcPr>
            <w:tcW w:w="11160" w:type="dxa"/>
            <w:gridSpan w:val="3"/>
            <w:tcBorders>
              <w:bottom w:val="single" w:sz="36" w:space="0" w:color="CADEE5" w:themeColor="background2"/>
            </w:tcBorders>
          </w:tcPr>
          <w:p w14:paraId="6C282B68" w14:textId="3AABE2CB" w:rsidR="004B2986" w:rsidRDefault="004B2986" w:rsidP="004B2986"/>
        </w:tc>
      </w:tr>
    </w:tbl>
    <w:p w14:paraId="57D69D81" w14:textId="77777777" w:rsidR="00AB03FA" w:rsidRDefault="00AB03FA" w:rsidP="008A1C0D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4AC1D" w14:textId="77777777" w:rsidR="00010B23" w:rsidRDefault="00010B23" w:rsidP="00DF1CB4">
      <w:r>
        <w:separator/>
      </w:r>
    </w:p>
  </w:endnote>
  <w:endnote w:type="continuationSeparator" w:id="0">
    <w:p w14:paraId="53F27E26" w14:textId="77777777" w:rsidR="00010B23" w:rsidRDefault="00010B23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20859" w14:textId="77777777" w:rsidR="00010B23" w:rsidRDefault="00010B23" w:rsidP="00DF1CB4">
      <w:r>
        <w:separator/>
      </w:r>
    </w:p>
  </w:footnote>
  <w:footnote w:type="continuationSeparator" w:id="0">
    <w:p w14:paraId="35DA2B23" w14:textId="77777777" w:rsidR="00010B23" w:rsidRDefault="00010B23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646169">
    <w:abstractNumId w:val="0"/>
  </w:num>
  <w:num w:numId="2" w16cid:durableId="2068609033">
    <w:abstractNumId w:val="1"/>
  </w:num>
  <w:num w:numId="3" w16cid:durableId="2003966382">
    <w:abstractNumId w:val="2"/>
  </w:num>
  <w:num w:numId="4" w16cid:durableId="845752690">
    <w:abstractNumId w:val="3"/>
  </w:num>
  <w:num w:numId="5" w16cid:durableId="439839264">
    <w:abstractNumId w:val="8"/>
  </w:num>
  <w:num w:numId="6" w16cid:durableId="1909997122">
    <w:abstractNumId w:val="4"/>
  </w:num>
  <w:num w:numId="7" w16cid:durableId="1611736904">
    <w:abstractNumId w:val="5"/>
  </w:num>
  <w:num w:numId="8" w16cid:durableId="1926111914">
    <w:abstractNumId w:val="6"/>
  </w:num>
  <w:num w:numId="9" w16cid:durableId="1825469226">
    <w:abstractNumId w:val="7"/>
  </w:num>
  <w:num w:numId="10" w16cid:durableId="832986218">
    <w:abstractNumId w:val="9"/>
  </w:num>
  <w:num w:numId="11" w16cid:durableId="13669100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59D"/>
    <w:rsid w:val="00010B23"/>
    <w:rsid w:val="00094A61"/>
    <w:rsid w:val="000A1A74"/>
    <w:rsid w:val="000E6B6D"/>
    <w:rsid w:val="000E6E3A"/>
    <w:rsid w:val="00103322"/>
    <w:rsid w:val="00264102"/>
    <w:rsid w:val="00282AD7"/>
    <w:rsid w:val="0029201D"/>
    <w:rsid w:val="002B73E2"/>
    <w:rsid w:val="002D3AB8"/>
    <w:rsid w:val="003D7D47"/>
    <w:rsid w:val="003F1F57"/>
    <w:rsid w:val="00413477"/>
    <w:rsid w:val="00474A41"/>
    <w:rsid w:val="004A586E"/>
    <w:rsid w:val="004B2986"/>
    <w:rsid w:val="004D0F10"/>
    <w:rsid w:val="00556808"/>
    <w:rsid w:val="00556EDC"/>
    <w:rsid w:val="00560EA0"/>
    <w:rsid w:val="005A6000"/>
    <w:rsid w:val="005E09DE"/>
    <w:rsid w:val="005F5561"/>
    <w:rsid w:val="00680892"/>
    <w:rsid w:val="006C60E6"/>
    <w:rsid w:val="006D776D"/>
    <w:rsid w:val="00701F4C"/>
    <w:rsid w:val="007F3098"/>
    <w:rsid w:val="008A1C0D"/>
    <w:rsid w:val="008A3604"/>
    <w:rsid w:val="008B4246"/>
    <w:rsid w:val="0094691B"/>
    <w:rsid w:val="009835F5"/>
    <w:rsid w:val="009D559D"/>
    <w:rsid w:val="00A520FA"/>
    <w:rsid w:val="00A61C64"/>
    <w:rsid w:val="00A62ECE"/>
    <w:rsid w:val="00AB03FA"/>
    <w:rsid w:val="00AD06AE"/>
    <w:rsid w:val="00AD0DDD"/>
    <w:rsid w:val="00AD6FA4"/>
    <w:rsid w:val="00C930EC"/>
    <w:rsid w:val="00CF4A06"/>
    <w:rsid w:val="00D06709"/>
    <w:rsid w:val="00D16401"/>
    <w:rsid w:val="00D42A9D"/>
    <w:rsid w:val="00D74C88"/>
    <w:rsid w:val="00D876D2"/>
    <w:rsid w:val="00D9183D"/>
    <w:rsid w:val="00D95E67"/>
    <w:rsid w:val="00DC301B"/>
    <w:rsid w:val="00DF1CB4"/>
    <w:rsid w:val="00E14266"/>
    <w:rsid w:val="00E37625"/>
    <w:rsid w:val="00F46618"/>
    <w:rsid w:val="00FA4DB0"/>
    <w:rsid w:val="00FA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27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4B29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298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1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A61C64"/>
    <w:rPr>
      <w:color w:val="954F72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A1A7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92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hanedonivan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hichenKG/Portfoli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.donivan2021@jamesrumsey.n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8267C0FA1841FE975BD17A3F084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7159-D3E4-4550-AB41-57B9514A6522}"/>
      </w:docPartPr>
      <w:docPartBody>
        <w:p w:rsidR="00C85F66" w:rsidRDefault="003B41D6" w:rsidP="003B41D6">
          <w:pPr>
            <w:pStyle w:val="578267C0FA1841FE975BD17A3F084D53"/>
          </w:pPr>
          <w:r w:rsidRPr="00AD0DDD">
            <w:t>Education</w:t>
          </w:r>
        </w:p>
      </w:docPartBody>
    </w:docPart>
    <w:docPart>
      <w:docPartPr>
        <w:name w:val="56A0341650304B4E94925F6C81FC6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DA426-8F72-412D-9C93-C7877315D1F3}"/>
      </w:docPartPr>
      <w:docPartBody>
        <w:p w:rsidR="00C85F66" w:rsidRDefault="003B41D6" w:rsidP="003B41D6">
          <w:pPr>
            <w:pStyle w:val="56A0341650304B4E94925F6C81FC6DE4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5A7EBA9922BE4481AFD97C3D14AF8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987E8-1DF0-442E-85E4-5579FA86F342}"/>
      </w:docPartPr>
      <w:docPartBody>
        <w:p w:rsidR="00C85F66" w:rsidRDefault="003B41D6" w:rsidP="003B41D6">
          <w:pPr>
            <w:pStyle w:val="5A7EBA9922BE4481AFD97C3D14AF8F21"/>
          </w:pPr>
          <w:r w:rsidRPr="00AD0DDD">
            <w:t>AWARDS</w:t>
          </w:r>
        </w:p>
      </w:docPartBody>
    </w:docPart>
    <w:docPart>
      <w:docPartPr>
        <w:name w:val="A654CB39BDE54B8D80D5CBD9185D7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B4FF4-72CE-416B-B35B-DF1BFABEC053}"/>
      </w:docPartPr>
      <w:docPartBody>
        <w:p w:rsidR="00C85F66" w:rsidRDefault="003B41D6" w:rsidP="003B41D6">
          <w:pPr>
            <w:pStyle w:val="A654CB39BDE54B8D80D5CBD9185D78CD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51895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D6"/>
    <w:rsid w:val="00043781"/>
    <w:rsid w:val="0035677C"/>
    <w:rsid w:val="003B41D6"/>
    <w:rsid w:val="00C85F66"/>
    <w:rsid w:val="00DE2311"/>
    <w:rsid w:val="00F554D9"/>
    <w:rsid w:val="00FD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578267C0FA1841FE975BD17A3F084D53">
    <w:name w:val="578267C0FA1841FE975BD17A3F084D53"/>
    <w:rsid w:val="003B41D6"/>
  </w:style>
  <w:style w:type="paragraph" w:customStyle="1" w:styleId="56A0341650304B4E94925F6C81FC6DE4">
    <w:name w:val="56A0341650304B4E94925F6C81FC6DE4"/>
    <w:rsid w:val="003B41D6"/>
  </w:style>
  <w:style w:type="paragraph" w:customStyle="1" w:styleId="5A7EBA9922BE4481AFD97C3D14AF8F21">
    <w:name w:val="5A7EBA9922BE4481AFD97C3D14AF8F21"/>
    <w:rsid w:val="003B41D6"/>
  </w:style>
  <w:style w:type="paragraph" w:customStyle="1" w:styleId="A654CB39BDE54B8D80D5CBD9185D78CD">
    <w:name w:val="A654CB39BDE54B8D80D5CBD9185D78CD"/>
    <w:rsid w:val="003B4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2022-03-16T11:45:00Z</dcterms:created>
  <dcterms:modified xsi:type="dcterms:W3CDTF">2022-05-04T18:10:00Z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